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59932DA1" w:rsidR="00547F36" w:rsidRPr="00F97048" w:rsidRDefault="00225A62">
      <w:pPr>
        <w:pStyle w:val="Heading1"/>
        <w:rPr>
          <w:lang w:val="it-IT"/>
        </w:rPr>
      </w:pPr>
      <w:r w:rsidRPr="00F97048">
        <w:rPr>
          <w:lang w:val="it-IT"/>
        </w:rPr>
        <w:t xml:space="preserve">Test di valutazione – Modulo </w:t>
      </w:r>
      <w:r w:rsidR="002D2ECE" w:rsidRPr="00F97048">
        <w:rPr>
          <w:lang w:val="it-IT"/>
        </w:rPr>
        <w:t>6 – Microsoft Azure</w:t>
      </w:r>
    </w:p>
    <w:p w14:paraId="69EFA28A" w14:textId="77777777" w:rsidR="00547F36" w:rsidRPr="00F97048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F97048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F97048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F97048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F97048" w:rsidRDefault="00547F36">
            <w:pPr>
              <w:pStyle w:val="Informazionisullostudente"/>
            </w:pPr>
            <w:r w:rsidRPr="00F97048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8001CB3" w:rsidR="00547F36" w:rsidRPr="00F97048" w:rsidRDefault="00D36678">
            <w:pPr>
              <w:pStyle w:val="Informazionisullostudente"/>
            </w:pPr>
            <w:r>
              <w:t>Serena</w:t>
            </w:r>
          </w:p>
        </w:tc>
      </w:tr>
      <w:tr w:rsidR="00547F36" w:rsidRPr="00F97048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F97048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F97048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F97048" w:rsidRDefault="00225A62">
            <w:pPr>
              <w:pStyle w:val="Informazionisullostudente"/>
            </w:pPr>
            <w:r w:rsidRPr="00F97048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FCFC47C" w:rsidR="00547F36" w:rsidRPr="00F97048" w:rsidRDefault="00D36678">
            <w:pPr>
              <w:pStyle w:val="Informazionisullostudente"/>
            </w:pPr>
            <w:r>
              <w:t>Cusinato</w:t>
            </w:r>
          </w:p>
        </w:tc>
      </w:tr>
      <w:tr w:rsidR="00547F36" w:rsidRPr="00F97048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F97048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F97048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F97048" w:rsidRDefault="00547F36">
            <w:pPr>
              <w:pStyle w:val="Informazionisullostudente"/>
            </w:pPr>
            <w:r w:rsidRPr="00F97048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B18F02C" w:rsidR="00547F36" w:rsidRPr="00F97048" w:rsidRDefault="00D36678">
            <w:pPr>
              <w:pStyle w:val="Informazionisullostudente"/>
            </w:pPr>
            <w:r>
              <w:t>15/12/2020</w:t>
            </w:r>
          </w:p>
        </w:tc>
      </w:tr>
    </w:tbl>
    <w:p w14:paraId="1CD18C65" w14:textId="77777777" w:rsidR="00547F36" w:rsidRPr="00F97048" w:rsidRDefault="00547F36">
      <w:pPr>
        <w:rPr>
          <w:lang w:val="it-IT"/>
        </w:rPr>
      </w:pPr>
    </w:p>
    <w:p w14:paraId="2E03B7A3" w14:textId="782013DF" w:rsidR="00547F36" w:rsidRPr="00F97048" w:rsidRDefault="001A3C39">
      <w:pPr>
        <w:pStyle w:val="Istruzioni"/>
      </w:pPr>
      <w:r w:rsidRPr="00F97048">
        <w:t>Leggete</w:t>
      </w:r>
      <w:r w:rsidR="00547F36" w:rsidRPr="00F97048">
        <w:t xml:space="preserve"> attentamente ogni domanda</w:t>
      </w:r>
      <w:r w:rsidR="0078731A" w:rsidRPr="00F97048">
        <w:t xml:space="preserve"> e argomentare quanto più possibile fornendo anche degli esempi.</w:t>
      </w:r>
      <w:r w:rsidR="00CE3BE3" w:rsidRPr="00F97048">
        <w:br/>
        <w:t xml:space="preserve">ATTENZIONE: </w:t>
      </w:r>
      <w:r w:rsidRPr="00F97048">
        <w:t>Le domande a risposta multipla possono contenere più risposte corrette.</w:t>
      </w:r>
      <w:r w:rsidR="0078731A" w:rsidRPr="00F97048">
        <w:t xml:space="preserve"> </w:t>
      </w:r>
    </w:p>
    <w:p w14:paraId="5FA8C3DA" w14:textId="77777777" w:rsidR="00547F36" w:rsidRPr="00F97048" w:rsidRDefault="00547F36">
      <w:pPr>
        <w:pStyle w:val="Regola"/>
      </w:pPr>
    </w:p>
    <w:p w14:paraId="16768AA3" w14:textId="08CF006A" w:rsidR="002F2AFA" w:rsidRPr="00F97048" w:rsidRDefault="0066597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Qual è il motivo principale per cui le aziende dovrebbero pensare di portare le loro risorse in cloud</w:t>
      </w:r>
      <w:r w:rsidR="00464B0E" w:rsidRPr="00F97048">
        <w:rPr>
          <w:rFonts w:cstheme="minorHAnsi"/>
          <w:i/>
          <w:iCs/>
          <w:sz w:val="16"/>
          <w:szCs w:val="16"/>
        </w:rPr>
        <w:t>?</w:t>
      </w:r>
      <w:r w:rsidR="00DA5C84" w:rsidRPr="00F97048">
        <w:rPr>
          <w:rFonts w:cstheme="minorHAnsi"/>
          <w:sz w:val="16"/>
          <w:szCs w:val="16"/>
        </w:rPr>
        <w:t xml:space="preserve"> </w:t>
      </w:r>
      <w:r w:rsidR="00DA5C84" w:rsidRPr="00F97048">
        <w:rPr>
          <w:rFonts w:cstheme="minorHAnsi"/>
          <w:sz w:val="16"/>
          <w:szCs w:val="16"/>
        </w:rPr>
        <w:tab/>
      </w:r>
      <w:r w:rsidR="00DA5C84" w:rsidRPr="00F97048">
        <w:rPr>
          <w:rFonts w:cstheme="minorHAnsi"/>
          <w:sz w:val="16"/>
          <w:szCs w:val="16"/>
        </w:rPr>
        <w:tab/>
      </w:r>
    </w:p>
    <w:p w14:paraId="71325ADA" w14:textId="10507796" w:rsidR="002F2AFA" w:rsidRPr="00F97048" w:rsidRDefault="007B5C05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1511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 w:rsidRPr="00F97048">
        <w:rPr>
          <w:rFonts w:cstheme="minorHAnsi"/>
          <w:sz w:val="16"/>
          <w:szCs w:val="16"/>
        </w:rPr>
        <w:t xml:space="preserve">  </w:t>
      </w:r>
      <w:r w:rsidR="0066597A" w:rsidRPr="00F97048">
        <w:rPr>
          <w:rFonts w:cstheme="minorHAnsi"/>
          <w:sz w:val="16"/>
          <w:szCs w:val="16"/>
        </w:rPr>
        <w:t>Perché potrebbero risparmiare sui costi di gestione dell’hardware</w:t>
      </w:r>
    </w:p>
    <w:p w14:paraId="71E24741" w14:textId="254ED712" w:rsidR="002F2AFA" w:rsidRPr="00F97048" w:rsidRDefault="007B5C05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F09E7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 w:rsidRPr="00F97048">
        <w:rPr>
          <w:rFonts w:cstheme="minorHAnsi"/>
          <w:sz w:val="16"/>
          <w:szCs w:val="16"/>
        </w:rPr>
        <w:t xml:space="preserve"> </w:t>
      </w:r>
      <w:r w:rsidR="0066597A" w:rsidRPr="00F97048">
        <w:rPr>
          <w:rFonts w:cstheme="minorHAnsi"/>
          <w:sz w:val="16"/>
          <w:szCs w:val="16"/>
        </w:rPr>
        <w:t xml:space="preserve"> Perché il livello di sicurezza è “by design” superiore a quello medio che si può trovare in situazioni “on premise”</w:t>
      </w:r>
    </w:p>
    <w:p w14:paraId="058ADDBD" w14:textId="1A13382E" w:rsidR="002F2AFA" w:rsidRPr="00F97048" w:rsidRDefault="007B5C05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316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 w:rsidRPr="00F97048">
        <w:rPr>
          <w:rFonts w:cstheme="minorHAnsi"/>
          <w:sz w:val="16"/>
          <w:szCs w:val="16"/>
        </w:rPr>
        <w:t xml:space="preserve"> </w:t>
      </w:r>
      <w:r w:rsidR="00F60AF1" w:rsidRPr="00F97048">
        <w:rPr>
          <w:rFonts w:cstheme="minorHAnsi"/>
          <w:sz w:val="16"/>
          <w:szCs w:val="16"/>
        </w:rPr>
        <w:t xml:space="preserve"> </w:t>
      </w:r>
      <w:r w:rsidR="0066597A" w:rsidRPr="00F97048">
        <w:rPr>
          <w:rFonts w:cstheme="minorHAnsi"/>
          <w:sz w:val="16"/>
          <w:szCs w:val="16"/>
        </w:rPr>
        <w:t xml:space="preserve">Perché le applicazioni sviluppate </w:t>
      </w:r>
      <w:r w:rsidR="00DD4E42" w:rsidRPr="00F97048">
        <w:rPr>
          <w:rFonts w:cstheme="minorHAnsi"/>
          <w:sz w:val="16"/>
          <w:szCs w:val="16"/>
        </w:rPr>
        <w:t>per il cloud sono più veloc</w:t>
      </w:r>
      <w:r w:rsidR="00D112EC">
        <w:rPr>
          <w:rFonts w:cstheme="minorHAnsi"/>
          <w:sz w:val="16"/>
          <w:szCs w:val="16"/>
        </w:rPr>
        <w:t>i</w:t>
      </w:r>
    </w:p>
    <w:p w14:paraId="5C275A23" w14:textId="587D4AE0" w:rsidR="002F2AFA" w:rsidRPr="00F97048" w:rsidRDefault="007B5C05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1511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 w:rsidRPr="00F97048">
        <w:rPr>
          <w:rFonts w:cstheme="minorHAnsi"/>
          <w:sz w:val="16"/>
          <w:szCs w:val="16"/>
        </w:rPr>
        <w:t xml:space="preserve">  </w:t>
      </w:r>
      <w:r w:rsidR="0001439C" w:rsidRPr="00F97048">
        <w:rPr>
          <w:rFonts w:cstheme="minorHAnsi"/>
          <w:sz w:val="16"/>
          <w:szCs w:val="16"/>
        </w:rPr>
        <w:t>Perché è possibile scalare in maniera semplice</w:t>
      </w:r>
      <w:r w:rsidR="00E4127D" w:rsidRPr="00F97048">
        <w:rPr>
          <w:rFonts w:cstheme="minorHAnsi"/>
          <w:sz w:val="16"/>
          <w:szCs w:val="16"/>
        </w:rPr>
        <w:t xml:space="preserve"> e adeguare le risorse alle richieste del business</w:t>
      </w:r>
    </w:p>
    <w:p w14:paraId="499EB447" w14:textId="77777777" w:rsidR="00B03500" w:rsidRPr="00F97048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782C918D" w14:textId="02A9C7BD" w:rsidR="00230A4D" w:rsidRPr="00F97048" w:rsidRDefault="0017381B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Quali tipologie di servizi sono disponibili nell’ambiente Cloud Microsoft Azure?</w:t>
      </w:r>
    </w:p>
    <w:p w14:paraId="59A02EE8" w14:textId="2E961071" w:rsidR="0078731A" w:rsidRPr="00F97048" w:rsidRDefault="007B5C05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1511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 w:rsidRPr="00F97048">
        <w:rPr>
          <w:rFonts w:cstheme="minorHAnsi"/>
          <w:sz w:val="16"/>
          <w:szCs w:val="16"/>
        </w:rPr>
        <w:t xml:space="preserve">  </w:t>
      </w:r>
      <w:r w:rsidR="0017381B" w:rsidRPr="00F97048">
        <w:rPr>
          <w:rFonts w:cstheme="minorHAnsi"/>
          <w:sz w:val="16"/>
          <w:szCs w:val="16"/>
        </w:rPr>
        <w:t>IAAS</w:t>
      </w:r>
    </w:p>
    <w:p w14:paraId="66C4C6C0" w14:textId="2B8A5493" w:rsidR="0078731A" w:rsidRPr="00F97048" w:rsidRDefault="007B5C05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1511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7D96" w:rsidRPr="00F97048">
        <w:rPr>
          <w:rFonts w:cstheme="minorHAnsi"/>
          <w:sz w:val="16"/>
          <w:szCs w:val="16"/>
        </w:rPr>
        <w:t xml:space="preserve">  </w:t>
      </w:r>
      <w:r w:rsidR="0017381B" w:rsidRPr="00F97048">
        <w:rPr>
          <w:rFonts w:cstheme="minorHAnsi"/>
          <w:sz w:val="16"/>
          <w:szCs w:val="16"/>
        </w:rPr>
        <w:t>PAAS</w:t>
      </w:r>
    </w:p>
    <w:p w14:paraId="74A921EC" w14:textId="2337CF03" w:rsidR="0078731A" w:rsidRPr="00F97048" w:rsidRDefault="007B5C05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1511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7D96" w:rsidRPr="00F97048">
        <w:rPr>
          <w:rFonts w:cstheme="minorHAnsi"/>
          <w:sz w:val="16"/>
          <w:szCs w:val="16"/>
        </w:rPr>
        <w:t xml:space="preserve">  </w:t>
      </w:r>
      <w:r w:rsidR="0017381B" w:rsidRPr="00F97048">
        <w:rPr>
          <w:rFonts w:cstheme="minorHAnsi"/>
          <w:sz w:val="16"/>
          <w:szCs w:val="16"/>
        </w:rPr>
        <w:t>SAAS</w:t>
      </w:r>
    </w:p>
    <w:p w14:paraId="1B7E0754" w14:textId="603AB318" w:rsidR="0078731A" w:rsidRPr="00F97048" w:rsidRDefault="007B5C05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F09E7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30A4D" w:rsidRPr="00F97048">
        <w:rPr>
          <w:rFonts w:cstheme="minorHAnsi"/>
          <w:sz w:val="16"/>
          <w:szCs w:val="16"/>
        </w:rPr>
        <w:t xml:space="preserve"> </w:t>
      </w:r>
      <w:r w:rsidR="00E04A03" w:rsidRPr="00F97048">
        <w:rPr>
          <w:rFonts w:cstheme="minorHAnsi"/>
          <w:sz w:val="16"/>
          <w:szCs w:val="16"/>
        </w:rPr>
        <w:t xml:space="preserve"> </w:t>
      </w:r>
      <w:r w:rsidR="0017381B" w:rsidRPr="00F97048">
        <w:rPr>
          <w:rFonts w:cstheme="minorHAnsi"/>
          <w:sz w:val="16"/>
          <w:szCs w:val="16"/>
        </w:rPr>
        <w:t>Serverless</w:t>
      </w:r>
    </w:p>
    <w:p w14:paraId="0CE892CB" w14:textId="77777777" w:rsidR="00B03500" w:rsidRPr="00F97048" w:rsidRDefault="00B03500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6287116" w14:textId="54B1FC1B" w:rsidR="00B03500" w:rsidRDefault="00E4127D" w:rsidP="00F60AF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Fornire un elenco delle tipologie di servizio erogabile in un ambiente cloud (IAAS, PAAS, ecc) e fornire una descrizione di ciascuna di esse, spiegando quando è conveniente utilizzare una tipologia o l’altra</w:t>
      </w:r>
    </w:p>
    <w:p w14:paraId="4B21691B" w14:textId="77777777" w:rsidR="00611511" w:rsidRPr="00F97048" w:rsidRDefault="00611511" w:rsidP="00611511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12D177B" w14:textId="6CE8BB06" w:rsidR="00B03500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 xml:space="preserve">IAAS: Infrastructure as a service </w:t>
      </w:r>
    </w:p>
    <w:p w14:paraId="375BCC9E" w14:textId="761A9044" w:rsidR="00611511" w:rsidRPr="00EF09E7" w:rsidRDefault="00611511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Il target di questo tipo di servizi sono i sitemisti e gli sviluppatori, esempi di questo tipo di servizi sono le macchine virtuali e i servizi di networking che richiedono anche competenze sistemistiche.</w:t>
      </w:r>
    </w:p>
    <w:p w14:paraId="741D7BCF" w14:textId="77777777" w:rsidR="00611511" w:rsidRPr="00EF09E7" w:rsidRDefault="00611511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</w:p>
    <w:p w14:paraId="02A1BBAA" w14:textId="22D2C3FC" w:rsidR="006C5A63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PAAS: platform as a service</w:t>
      </w:r>
    </w:p>
    <w:p w14:paraId="0AB56B79" w14:textId="2A239ED3" w:rsidR="00611511" w:rsidRPr="00EF09E7" w:rsidRDefault="00611511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Il target di questo tipo di servizio sono gli sviluppatori, vengono create le risorse che servono per il lavoro di sviluppo senza le problematiche connesse alla sistemistia e all’hardware. (es: AppService e DB)</w:t>
      </w:r>
    </w:p>
    <w:p w14:paraId="3390CA69" w14:textId="77777777" w:rsidR="00611511" w:rsidRPr="00EF09E7" w:rsidRDefault="00611511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</w:p>
    <w:p w14:paraId="26807F75" w14:textId="2F0D7A3C" w:rsidR="006C5A63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SAAS: software as a service</w:t>
      </w:r>
    </w:p>
    <w:p w14:paraId="19A18812" w14:textId="58AD022C" w:rsidR="00653A24" w:rsidRDefault="00611511" w:rsidP="00653A24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Il target di questo tipo di servizio sono gli utenti finali, che hanno a disposizione l’applicazione finita e ne possono usufruire senza dover fare nulla</w:t>
      </w:r>
      <w:r w:rsidR="00653A24">
        <w:rPr>
          <w:rFonts w:ascii="Century Gothic" w:hAnsi="Century Gothic" w:cstheme="minorHAnsi"/>
          <w:i/>
          <w:iCs/>
          <w:sz w:val="16"/>
          <w:szCs w:val="16"/>
        </w:rPr>
        <w:t>.</w:t>
      </w:r>
    </w:p>
    <w:p w14:paraId="003942C1" w14:textId="77777777" w:rsidR="00653A24" w:rsidRDefault="00653A24" w:rsidP="00653A24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</w:p>
    <w:p w14:paraId="7424E4A1" w14:textId="61D8C8C3" w:rsidR="00653A24" w:rsidRDefault="00653A24" w:rsidP="00653A2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ascii="Century Gothic" w:hAnsi="Century Gothic" w:cstheme="minorHAnsi"/>
          <w:i/>
          <w:iCs/>
          <w:sz w:val="16"/>
          <w:szCs w:val="16"/>
        </w:rPr>
        <w:t>Serveless: L’approccio serverless serve per creare funzioni di business, non app.</w:t>
      </w:r>
    </w:p>
    <w:p w14:paraId="09EDE9E6" w14:textId="7F4031CA" w:rsidR="00653A24" w:rsidRDefault="00653A24" w:rsidP="00653A2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CC30D7D" w14:textId="77777777" w:rsidR="00653A24" w:rsidRPr="00653A24" w:rsidRDefault="00653A24" w:rsidP="00653A2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6132B48" w14:textId="1DE5BF6B" w:rsidR="005A2070" w:rsidRPr="00F97048" w:rsidRDefault="000F185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Quali sono le differenze principali tra un database SQL Azure e Azure CosmosDb</w:t>
      </w:r>
      <w:r w:rsidR="00E9581E" w:rsidRPr="00F97048">
        <w:rPr>
          <w:rFonts w:cstheme="minorHAnsi"/>
          <w:i/>
          <w:iCs/>
          <w:sz w:val="16"/>
          <w:szCs w:val="16"/>
        </w:rPr>
        <w:t xml:space="preserve"> e, in generale, tra un database relazionale e un database documentale NoSQL</w:t>
      </w:r>
      <w:r w:rsidRPr="00F97048">
        <w:rPr>
          <w:rFonts w:cstheme="minorHAnsi"/>
          <w:i/>
          <w:iCs/>
          <w:sz w:val="16"/>
          <w:szCs w:val="16"/>
        </w:rPr>
        <w:t>?</w:t>
      </w:r>
      <w:r w:rsidR="00F97048" w:rsidRPr="00F97048">
        <w:rPr>
          <w:rFonts w:cstheme="minorHAnsi"/>
          <w:i/>
          <w:iCs/>
          <w:sz w:val="16"/>
          <w:szCs w:val="16"/>
        </w:rPr>
        <w:t xml:space="preserve"> </w:t>
      </w:r>
    </w:p>
    <w:p w14:paraId="52B6E80A" w14:textId="77777777" w:rsidR="00B03500" w:rsidRPr="00F970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DF0AF1C" w14:textId="1B49C2FD" w:rsidR="00B03500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SQL è un database relazionale, Azure CosmosDb è un databse documentale.</w:t>
      </w:r>
    </w:p>
    <w:p w14:paraId="77CA2997" w14:textId="51179F23" w:rsidR="006C5A63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I databse relazionali sono costituiti da tabelle che hanno tra loro relazioni, mentre i database documentali sono databseche raccolgono al loro interno solo documenti.</w:t>
      </w:r>
    </w:p>
    <w:p w14:paraId="1240E140" w14:textId="00060063" w:rsidR="006C5A63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 xml:space="preserve">In altre parole, i db relazionali hanno al loro interno dei vincoli sugli oggetti che contengono, mentre i db documentali sono solo collezioni di oggetti. </w:t>
      </w:r>
    </w:p>
    <w:p w14:paraId="01498DCA" w14:textId="7DD13E38" w:rsidR="006C5A63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</w:p>
    <w:p w14:paraId="7502EFDD" w14:textId="527A3EBE" w:rsidR="00B03500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>I db documentali sono i più vecchi, stanno guadagnando popolarità nell’ultimo periodo perchè sono più veloci (ed è quindi più semplice gestire una grossa mole di dati) e, dato che hanno solo il compito di archiviare, rispettano il single responsability priciple.</w:t>
      </w:r>
    </w:p>
    <w:p w14:paraId="53110AC5" w14:textId="77777777" w:rsidR="00B03500" w:rsidRPr="00F97048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7A0E4FE3" w:rsidR="005645F9" w:rsidRPr="00F97048" w:rsidRDefault="008805E0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Descrivere alcune delle funzionalità dell’Azure Management Portal</w:t>
      </w:r>
      <w:r w:rsidR="00F97048" w:rsidRPr="00F97048">
        <w:rPr>
          <w:rFonts w:cstheme="minorHAnsi"/>
          <w:i/>
          <w:iCs/>
          <w:sz w:val="16"/>
          <w:szCs w:val="16"/>
        </w:rPr>
        <w:t>, per come è stato utilizzato durante le lezioni</w:t>
      </w:r>
    </w:p>
    <w:p w14:paraId="1994B8AE" w14:textId="77777777" w:rsidR="00B03500" w:rsidRPr="00F970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97D9FCF" w14:textId="5B1CE934" w:rsidR="00B03500" w:rsidRPr="00EF09E7" w:rsidRDefault="00611511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 xml:space="preserve">L’Azure Management Portal è il portale attraverso il quale si può accedere a tutti i servizi del Cloud Azure. </w:t>
      </w:r>
    </w:p>
    <w:p w14:paraId="162667F4" w14:textId="15B57662" w:rsidR="00B03500" w:rsidRPr="00EF09E7" w:rsidRDefault="00611511" w:rsidP="00EF09E7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lastRenderedPageBreak/>
        <w:t>Alcuni dei servizi che Azure offre sono: creazione di macchine virtuali (sia Windows che Linux), creazione di database SQL a cui si può accedere tramite SQL Server Management e creazione di database CosmoDB, a cui si accede tramite Robo3T.</w:t>
      </w:r>
    </w:p>
    <w:p w14:paraId="2DAD9ED0" w14:textId="77777777" w:rsidR="00B03500" w:rsidRPr="00F97048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05FA5B09" w14:textId="3B0E27D7" w:rsidR="00230A4D" w:rsidRPr="00F97048" w:rsidRDefault="000F1859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Dare una descrizione delle principali differenze che ci sono tra un deploy (una pubblicazione) di una applicazione su Azure Virtual Machine e un</w:t>
      </w:r>
      <w:r w:rsidR="00F97048" w:rsidRPr="00F97048">
        <w:rPr>
          <w:rFonts w:cstheme="minorHAnsi"/>
          <w:i/>
          <w:iCs/>
          <w:sz w:val="16"/>
          <w:szCs w:val="16"/>
        </w:rPr>
        <w:t>a su</w:t>
      </w:r>
      <w:r w:rsidRPr="00F97048">
        <w:rPr>
          <w:rFonts w:cstheme="minorHAnsi"/>
          <w:i/>
          <w:iCs/>
          <w:sz w:val="16"/>
          <w:szCs w:val="16"/>
        </w:rPr>
        <w:t xml:space="preserve"> Azure AppService. </w:t>
      </w:r>
      <w:r w:rsidR="00E9581E" w:rsidRPr="00F97048">
        <w:rPr>
          <w:rFonts w:cstheme="minorHAnsi"/>
          <w:i/>
          <w:iCs/>
          <w:sz w:val="16"/>
          <w:szCs w:val="16"/>
        </w:rPr>
        <w:t xml:space="preserve">Classificare i due servizi tra </w:t>
      </w:r>
      <w:r w:rsidRPr="00F97048">
        <w:rPr>
          <w:rFonts w:cstheme="minorHAnsi"/>
          <w:i/>
          <w:iCs/>
          <w:sz w:val="16"/>
          <w:szCs w:val="16"/>
        </w:rPr>
        <w:t>IaaS, PaaS</w:t>
      </w:r>
      <w:r w:rsidR="00E9581E" w:rsidRPr="00F97048">
        <w:rPr>
          <w:rFonts w:cstheme="minorHAnsi"/>
          <w:i/>
          <w:iCs/>
          <w:sz w:val="16"/>
          <w:szCs w:val="16"/>
        </w:rPr>
        <w:t xml:space="preserve"> o </w:t>
      </w:r>
      <w:r w:rsidRPr="00F97048">
        <w:rPr>
          <w:rFonts w:cstheme="minorHAnsi"/>
          <w:i/>
          <w:iCs/>
          <w:sz w:val="16"/>
          <w:szCs w:val="16"/>
        </w:rPr>
        <w:t>SaaS.</w:t>
      </w:r>
    </w:p>
    <w:p w14:paraId="084EA11F" w14:textId="77777777" w:rsidR="00B03500" w:rsidRPr="00F970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B87E699" w14:textId="52B82F72" w:rsidR="00B03500" w:rsidRPr="00EF09E7" w:rsidRDefault="006C5A63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EF09E7">
        <w:rPr>
          <w:rFonts w:ascii="Century Gothic" w:hAnsi="Century Gothic" w:cstheme="minorHAnsi"/>
          <w:i/>
          <w:iCs/>
          <w:sz w:val="16"/>
          <w:szCs w:val="16"/>
        </w:rPr>
        <w:t xml:space="preserve">Azure Virtual machine è una IAAS, Azure App Service è una </w:t>
      </w:r>
      <w:r w:rsidR="00EF09E7">
        <w:rPr>
          <w:rFonts w:ascii="Century Gothic" w:hAnsi="Century Gothic" w:cstheme="minorHAnsi"/>
          <w:i/>
          <w:iCs/>
          <w:sz w:val="16"/>
          <w:szCs w:val="16"/>
        </w:rPr>
        <w:t>P</w:t>
      </w:r>
      <w:r w:rsidRPr="00EF09E7">
        <w:rPr>
          <w:rFonts w:ascii="Century Gothic" w:hAnsi="Century Gothic" w:cstheme="minorHAnsi"/>
          <w:i/>
          <w:iCs/>
          <w:sz w:val="16"/>
          <w:szCs w:val="16"/>
        </w:rPr>
        <w:t>aas.</w:t>
      </w:r>
    </w:p>
    <w:p w14:paraId="37A6483C" w14:textId="77777777" w:rsidR="00B03500" w:rsidRPr="00F970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2DF8AC" w14:textId="3C1FFC18" w:rsidR="00B03500" w:rsidRPr="002B3168" w:rsidRDefault="002B3168" w:rsidP="00B03500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2B3168">
        <w:rPr>
          <w:rFonts w:ascii="Century Gothic" w:hAnsi="Century Gothic" w:cstheme="minorHAnsi"/>
          <w:i/>
          <w:iCs/>
          <w:sz w:val="16"/>
          <w:szCs w:val="16"/>
        </w:rPr>
        <w:t xml:space="preserve">Con Azure AppService si ha controllo sul codice, mentre il deploy avviene in maniera automatica. Con Azure Virtual Machine il team di sviluppo si deve occuppare anche </w:t>
      </w:r>
      <w:r w:rsidR="005F030B">
        <w:rPr>
          <w:rFonts w:ascii="Century Gothic" w:hAnsi="Century Gothic" w:cstheme="minorHAnsi"/>
          <w:i/>
          <w:iCs/>
          <w:sz w:val="16"/>
          <w:szCs w:val="16"/>
        </w:rPr>
        <w:t>di installare il sistema operativo e il web server.</w:t>
      </w:r>
    </w:p>
    <w:p w14:paraId="5BA98DEA" w14:textId="77777777" w:rsidR="00B03500" w:rsidRPr="00F970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41B59BD" w14:textId="77777777" w:rsidR="00B03500" w:rsidRPr="00F970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5B0A3F81" w:rsidR="008E653D" w:rsidRPr="00B3538A" w:rsidRDefault="00EE45C7" w:rsidP="00B3538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i/>
          <w:iCs/>
          <w:sz w:val="16"/>
          <w:szCs w:val="16"/>
        </w:rPr>
      </w:pPr>
      <w:r w:rsidRPr="00B3538A">
        <w:rPr>
          <w:rFonts w:cstheme="minorHAnsi"/>
          <w:i/>
          <w:iCs/>
          <w:sz w:val="16"/>
          <w:szCs w:val="16"/>
        </w:rPr>
        <w:t xml:space="preserve">Quali sono le funzioni principali di Azure DevOps? Dare una descrizione delle funzionalità più importanti che sono state mostrate in azione durante le lezioni, e descrivere nel dettaglio per quale motivo un’azienda dovrebbe iniziare a pensare di dotarsi di </w:t>
      </w:r>
      <w:proofErr w:type="spellStart"/>
      <w:r w:rsidRPr="00B3538A">
        <w:rPr>
          <w:rFonts w:cstheme="minorHAnsi"/>
          <w:i/>
          <w:iCs/>
          <w:sz w:val="16"/>
          <w:szCs w:val="16"/>
        </w:rPr>
        <w:t>sistemi</w:t>
      </w:r>
      <w:proofErr w:type="spellEnd"/>
      <w:r w:rsidRPr="00B3538A">
        <w:rPr>
          <w:rFonts w:cstheme="minorHAnsi"/>
          <w:i/>
          <w:iCs/>
          <w:sz w:val="16"/>
          <w:szCs w:val="16"/>
        </w:rPr>
        <w:t xml:space="preserve"> di ALM </w:t>
      </w:r>
      <w:proofErr w:type="spellStart"/>
      <w:r w:rsidRPr="00B3538A">
        <w:rPr>
          <w:rFonts w:cstheme="minorHAnsi"/>
          <w:i/>
          <w:iCs/>
          <w:sz w:val="16"/>
          <w:szCs w:val="16"/>
        </w:rPr>
        <w:t>strutturati</w:t>
      </w:r>
      <w:proofErr w:type="spellEnd"/>
      <w:r w:rsidR="0017381B" w:rsidRPr="00B3538A">
        <w:rPr>
          <w:rFonts w:cstheme="minorHAnsi"/>
          <w:i/>
          <w:iCs/>
          <w:sz w:val="16"/>
          <w:szCs w:val="16"/>
        </w:rPr>
        <w:t>.</w:t>
      </w:r>
    </w:p>
    <w:p w14:paraId="2921926A" w14:textId="77777777" w:rsidR="00B3538A" w:rsidRPr="00611511" w:rsidRDefault="00B3538A" w:rsidP="00611511">
      <w:pPr>
        <w:spacing w:line="240" w:lineRule="auto"/>
        <w:rPr>
          <w:rFonts w:asciiTheme="minorHAnsi" w:eastAsiaTheme="minorHAnsi" w:hAnsiTheme="minorHAnsi" w:cstheme="minorHAnsi"/>
          <w:i/>
          <w:iCs/>
          <w:sz w:val="16"/>
          <w:szCs w:val="16"/>
          <w:lang w:val="it-IT" w:eastAsia="en-US"/>
        </w:rPr>
      </w:pPr>
    </w:p>
    <w:p w14:paraId="703B8E3E" w14:textId="61F5B8CE" w:rsidR="00B03500" w:rsidRDefault="006C5A63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Azure DevOps è una piattaforma per lo sviluppo software, di base è un repository git ma permette anche di organizzare il lavoro: gestisce il progetto da inizio a fine per tutte le figura professionali, favorendo un ambiente collaborativo e la condivisione di informazioni. </w:t>
      </w:r>
    </w:p>
    <w:p w14:paraId="2ABFA1C3" w14:textId="728AA467" w:rsidR="00EF09E7" w:rsidRDefault="002B3168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Ovviamente il poter gestire il lavoro su un’unica piattaforma è un vantaggio: attraverso gli sprints (di soliti di due settimane, ma in alcuni casi anche di due mesi) si possono decidere che requisiti vanno implementati e si definiscono le task necessare a questa implementazione. </w:t>
      </w:r>
    </w:p>
    <w:p w14:paraId="4AAAC7BF" w14:textId="6F0039D7" w:rsidR="00B03500" w:rsidRPr="00F97048" w:rsidRDefault="002B3168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Azure DevOps permette anche lìimplementazione di alcune task(build, test e deploy) ripetitive attraverso l’utilizzo di pipeline.</w:t>
      </w:r>
    </w:p>
    <w:p w14:paraId="50628821" w14:textId="77777777" w:rsidR="00B03500" w:rsidRPr="00F97048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5AB8E13" w14:textId="6940016F" w:rsidR="00230A4D" w:rsidRPr="00F97048" w:rsidRDefault="009F6950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un processo di ALM, partendo dalla raccolta dei requisiti, per arrivare al</w:t>
      </w:r>
      <w:r w:rsidR="00A87C91">
        <w:rPr>
          <w:rFonts w:cstheme="minorHAnsi"/>
          <w:i/>
          <w:iCs/>
          <w:sz w:val="16"/>
          <w:szCs w:val="16"/>
        </w:rPr>
        <w:t>la fase Deploy del sistema. Definire quali figure professionali sono coinvolte nelle varie fasi, e quali di quest</w:t>
      </w:r>
      <w:r w:rsidR="002E4E4E">
        <w:rPr>
          <w:rFonts w:cstheme="minorHAnsi"/>
          <w:i/>
          <w:iCs/>
          <w:sz w:val="16"/>
          <w:szCs w:val="16"/>
        </w:rPr>
        <w:t>e</w:t>
      </w:r>
      <w:r w:rsidR="00A87C91">
        <w:rPr>
          <w:rFonts w:cstheme="minorHAnsi"/>
          <w:i/>
          <w:iCs/>
          <w:sz w:val="16"/>
          <w:szCs w:val="16"/>
        </w:rPr>
        <w:t xml:space="preserve"> figure possono essere aiutate (o rimpiazzate) con sistemi di “automation”.</w:t>
      </w:r>
    </w:p>
    <w:p w14:paraId="67ACC7A5" w14:textId="4E705298" w:rsidR="00B03500" w:rsidRDefault="00B3538A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processo di ALM è composto da: conception -&gt; analisi dei requisiti -&gt; design -&gt; implementazione dei requisiti -&gt; Test -&gt; accettazione -&gt; Operation e manutenzione -&gt; retirement. Tutti gli step oltre al primo e all’ultimo possono essere fatti in maniera sequenziale (WATERFALL APPROACH) o in maniera iterativa.</w:t>
      </w:r>
    </w:p>
    <w:p w14:paraId="461D6357" w14:textId="7078DD70" w:rsidR="00B3538A" w:rsidRDefault="00B3538A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67D413E9" w14:textId="37A862F3" w:rsidR="00B3538A" w:rsidRDefault="00B3538A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product owner è colui che commissiona il progetto (conception) e dà i requisiti.</w:t>
      </w:r>
    </w:p>
    <w:p w14:paraId="51E8E4DC" w14:textId="2BCB9699" w:rsidR="00B3538A" w:rsidRDefault="00B3538A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L’analisi dei requisiti e il design sono fatti dall’architetto</w:t>
      </w:r>
    </w:p>
    <w:p w14:paraId="3C5D2833" w14:textId="67D3BC04" w:rsidR="00B3538A" w:rsidRDefault="00B3538A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L’implementazione dei requisiti e la fase di test sono compiti degi sviluppatori.</w:t>
      </w:r>
    </w:p>
    <w:p w14:paraId="40E0C67C" w14:textId="75015963" w:rsidR="00B3538A" w:rsidRDefault="00EF09E7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Dopo l’accettazione da parte del product owner, c’è il deploy e la fase di operazione e manutenzione, compito dei sistemisti.</w:t>
      </w:r>
    </w:p>
    <w:p w14:paraId="4FCF2339" w14:textId="58873013" w:rsidR="00EF09E7" w:rsidRDefault="00EF09E7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59712C05" w14:textId="08B4207D" w:rsidR="00B03500" w:rsidRPr="00F97048" w:rsidRDefault="00EF09E7" w:rsidP="00B0350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La fase di test e deploy possono essere automatizzate.</w:t>
      </w:r>
    </w:p>
    <w:p w14:paraId="1151C69E" w14:textId="093D5493" w:rsidR="00B03500" w:rsidRPr="00F97048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0E22F39" w14:textId="77777777" w:rsidR="00B03500" w:rsidRPr="00F97048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7076D536" w14:textId="41293846" w:rsidR="00230A4D" w:rsidRPr="00F97048" w:rsidRDefault="000F1859" w:rsidP="00230A4D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F97048">
        <w:rPr>
          <w:rFonts w:cstheme="minorHAnsi"/>
          <w:sz w:val="16"/>
          <w:szCs w:val="16"/>
        </w:rPr>
        <w:t>Dare una descrizione del concetto di Container; poi fornire la motivazione per cui la “containerizzazione” di una applicazione può essere più efficiente del deploy della stessa applicazione in uno scenario IaaS o PaaS</w:t>
      </w:r>
      <w:r w:rsidR="00E9581E" w:rsidRPr="00F97048">
        <w:rPr>
          <w:rFonts w:cstheme="minorHAnsi"/>
          <w:sz w:val="16"/>
          <w:szCs w:val="16"/>
        </w:rPr>
        <w:t>.</w:t>
      </w:r>
      <w:r w:rsidR="00A87C91">
        <w:rPr>
          <w:rFonts w:cstheme="minorHAnsi"/>
          <w:sz w:val="16"/>
          <w:szCs w:val="16"/>
        </w:rPr>
        <w:t xml:space="preserve"> Se le si conoscono, elencare le maggiori differenze che esistono tra una macchina virtuale e un container.</w:t>
      </w:r>
    </w:p>
    <w:p w14:paraId="67469562" w14:textId="6AE2793F" w:rsidR="00B03500" w:rsidRDefault="00D36678" w:rsidP="00B03500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I container sono un meccanismo di pacchetizzazione logico, in questo modo si risolve la problemtica del disaccoppiamento tra ambiente di sviluppo e ambiente di produzione. Inoltre, rispetto alle macchine virtuali non ho virtualizzazione dell’hardware, processo che comporta spreco di risorse fisiche.</w:t>
      </w:r>
    </w:p>
    <w:p w14:paraId="6CDF2C8A" w14:textId="67DEA8F2" w:rsidR="00B03500" w:rsidRPr="00F97048" w:rsidRDefault="00D36678" w:rsidP="00B03500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Tutti i container inoltre hanno un Kernel (Linux) comune, con poca personalizzazione, questo dignifica che avranno un tempo di boot minore rispetto alle macchine virtuali.</w:t>
      </w:r>
    </w:p>
    <w:p w14:paraId="082A5F11" w14:textId="5C8DB949" w:rsidR="00B03500" w:rsidRPr="00F97048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440A0281" w14:textId="77777777" w:rsidR="00B03500" w:rsidRPr="00F97048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36A86E26" w14:textId="6439CA9D" w:rsidR="000E60BC" w:rsidRPr="00F97048" w:rsidRDefault="00E4127D" w:rsidP="00F60AF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Realizzare una applicazione console utilizzando</w:t>
      </w:r>
      <w:r w:rsidR="00EC036B" w:rsidRPr="00F97048">
        <w:rPr>
          <w:rFonts w:cstheme="minorHAnsi"/>
          <w:i/>
          <w:iCs/>
          <w:sz w:val="16"/>
          <w:szCs w:val="16"/>
        </w:rPr>
        <w:t>,</w:t>
      </w:r>
      <w:r w:rsidRPr="00F97048">
        <w:rPr>
          <w:rFonts w:cstheme="minorHAnsi"/>
          <w:i/>
          <w:iCs/>
          <w:sz w:val="16"/>
          <w:szCs w:val="16"/>
        </w:rPr>
        <w:t xml:space="preserve"> .NET Core 3.</w:t>
      </w:r>
      <w:r w:rsidR="008815ED">
        <w:rPr>
          <w:rFonts w:cstheme="minorHAnsi"/>
          <w:i/>
          <w:iCs/>
          <w:sz w:val="16"/>
          <w:szCs w:val="16"/>
        </w:rPr>
        <w:t>1</w:t>
      </w:r>
      <w:r w:rsidR="00EC036B" w:rsidRPr="00F97048">
        <w:rPr>
          <w:rFonts w:cstheme="minorHAnsi"/>
          <w:i/>
          <w:iCs/>
          <w:sz w:val="16"/>
          <w:szCs w:val="16"/>
        </w:rPr>
        <w:t>, che sia in grado di adempiere alle seguenti funzionalità:</w:t>
      </w:r>
      <w:r w:rsidR="000E60BC" w:rsidRPr="00F97048">
        <w:rPr>
          <w:rFonts w:cstheme="minorHAnsi"/>
          <w:i/>
          <w:iCs/>
          <w:sz w:val="16"/>
          <w:szCs w:val="16"/>
        </w:rPr>
        <w:t xml:space="preserve"> </w:t>
      </w:r>
    </w:p>
    <w:p w14:paraId="5B8E61EE" w14:textId="766C7567" w:rsidR="006368E7" w:rsidRPr="00F97048" w:rsidRDefault="006368E7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Chiedere il nome di un database server, il nome del database, uno username e la password</w:t>
      </w:r>
      <w:r w:rsidR="00F97048" w:rsidRPr="00F97048">
        <w:rPr>
          <w:rFonts w:cstheme="minorHAnsi"/>
          <w:i/>
          <w:iCs/>
          <w:sz w:val="16"/>
          <w:szCs w:val="16"/>
        </w:rPr>
        <w:t xml:space="preserve"> da linea di comando</w:t>
      </w:r>
    </w:p>
    <w:p w14:paraId="5FFCA850" w14:textId="477C3B9C" w:rsidR="006368E7" w:rsidRPr="00F97048" w:rsidRDefault="006368E7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Comporre la stringa di connessione del database usando i dati precedenti</w:t>
      </w:r>
      <w:r w:rsidR="00F97048" w:rsidRPr="00F97048">
        <w:rPr>
          <w:rFonts w:cstheme="minorHAnsi"/>
          <w:i/>
          <w:iCs/>
          <w:sz w:val="16"/>
          <w:szCs w:val="16"/>
        </w:rPr>
        <w:t xml:space="preserve"> e mostrarla a video</w:t>
      </w:r>
    </w:p>
    <w:p w14:paraId="0499EF76" w14:textId="659F2273" w:rsidR="000E60BC" w:rsidRPr="00F97048" w:rsidRDefault="00EC036B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lastRenderedPageBreak/>
        <w:t>Collegarsi ad un database SQL Azure (da creare sulla propria sotto</w:t>
      </w:r>
      <w:r w:rsidR="0046694B" w:rsidRPr="00F97048">
        <w:rPr>
          <w:rFonts w:cstheme="minorHAnsi"/>
          <w:i/>
          <w:iCs/>
          <w:sz w:val="16"/>
          <w:szCs w:val="16"/>
        </w:rPr>
        <w:t>scrizione</w:t>
      </w:r>
      <w:r w:rsidR="00E9581E" w:rsidRPr="00F97048">
        <w:rPr>
          <w:rFonts w:cstheme="minorHAnsi"/>
          <w:i/>
          <w:iCs/>
          <w:sz w:val="16"/>
          <w:szCs w:val="16"/>
        </w:rPr>
        <w:t>, in caso di mancanza di sottoscrizione chiedere ad una collega di creare un secondo database, aggiungendo l’abilitazione dell’indirizzo IP del computer locale</w:t>
      </w:r>
      <w:r w:rsidR="00F97048" w:rsidRPr="00F97048">
        <w:rPr>
          <w:rFonts w:cstheme="minorHAnsi"/>
          <w:i/>
          <w:iCs/>
          <w:sz w:val="16"/>
          <w:szCs w:val="16"/>
        </w:rPr>
        <w:t xml:space="preserve"> usando “Set firewall rules”</w:t>
      </w:r>
      <w:r w:rsidR="0046694B" w:rsidRPr="00F97048">
        <w:rPr>
          <w:rFonts w:cstheme="minorHAnsi"/>
          <w:i/>
          <w:iCs/>
          <w:sz w:val="16"/>
          <w:szCs w:val="16"/>
        </w:rPr>
        <w:t>)</w:t>
      </w:r>
      <w:r w:rsidR="000E60BC" w:rsidRPr="00F97048">
        <w:rPr>
          <w:rFonts w:cstheme="minorHAnsi"/>
          <w:i/>
          <w:iCs/>
          <w:sz w:val="16"/>
          <w:szCs w:val="16"/>
        </w:rPr>
        <w:t>.</w:t>
      </w:r>
    </w:p>
    <w:p w14:paraId="252DEF15" w14:textId="5BA0F8FA" w:rsidR="000E60BC" w:rsidRPr="00F97048" w:rsidRDefault="006E5590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Creare una tabella “Products</w:t>
      </w:r>
      <w:r w:rsidR="002411CF">
        <w:rPr>
          <w:rFonts w:cstheme="minorHAnsi"/>
          <w:i/>
          <w:iCs/>
          <w:sz w:val="16"/>
          <w:szCs w:val="16"/>
        </w:rPr>
        <w:t>_[nome]</w:t>
      </w:r>
      <w:r w:rsidRPr="00F97048">
        <w:rPr>
          <w:rFonts w:cstheme="minorHAnsi"/>
          <w:i/>
          <w:iCs/>
          <w:sz w:val="16"/>
          <w:szCs w:val="16"/>
        </w:rPr>
        <w:t>” con i seguenti campi: “Code” (string), “Name” (string) e “Description” (string)</w:t>
      </w:r>
      <w:r w:rsidR="00E9581E" w:rsidRPr="00F97048">
        <w:rPr>
          <w:rFonts w:cstheme="minorHAnsi"/>
          <w:i/>
          <w:iCs/>
          <w:sz w:val="16"/>
          <w:szCs w:val="16"/>
        </w:rPr>
        <w:t>, Price (int)</w:t>
      </w:r>
      <w:r w:rsidR="00F97048" w:rsidRPr="00F97048">
        <w:rPr>
          <w:rFonts w:cstheme="minorHAnsi"/>
          <w:i/>
          <w:iCs/>
          <w:sz w:val="16"/>
          <w:szCs w:val="16"/>
        </w:rPr>
        <w:t>. (Suggerimento: Lanciare il comando “CREATE TABLE…” usando il comando “ExecuteNonQuery di ADO.NET sulla connessione aperta, direttamente da applicazione)</w:t>
      </w:r>
    </w:p>
    <w:p w14:paraId="582436B0" w14:textId="1DDA8096" w:rsidR="000E60BC" w:rsidRPr="00F97048" w:rsidRDefault="006E5590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 xml:space="preserve">Inserire un oggetto Product nella tabella su </w:t>
      </w:r>
      <w:r w:rsidR="006368E7" w:rsidRPr="00F97048">
        <w:rPr>
          <w:rFonts w:cstheme="minorHAnsi"/>
          <w:i/>
          <w:iCs/>
          <w:sz w:val="16"/>
          <w:szCs w:val="16"/>
        </w:rPr>
        <w:t>database SQL Azure, eseguendo una “INSERT…”</w:t>
      </w:r>
      <w:r w:rsidR="00F97048" w:rsidRPr="00F97048">
        <w:rPr>
          <w:rFonts w:cstheme="minorHAnsi"/>
          <w:i/>
          <w:iCs/>
          <w:sz w:val="16"/>
          <w:szCs w:val="16"/>
        </w:rPr>
        <w:t xml:space="preserve"> da ADO.NET. Le informazioni del prodotto devono essere chieste all’utente</w:t>
      </w:r>
    </w:p>
    <w:p w14:paraId="7CA28463" w14:textId="014B05C6" w:rsidR="000E60BC" w:rsidRPr="00F97048" w:rsidRDefault="006368E7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Inserire un secondo oggetto “Product”, con dati differenti dal precedente</w:t>
      </w:r>
      <w:r w:rsidR="00F97048" w:rsidRPr="00F97048">
        <w:rPr>
          <w:rFonts w:cstheme="minorHAnsi"/>
          <w:i/>
          <w:iCs/>
          <w:sz w:val="16"/>
          <w:szCs w:val="16"/>
        </w:rPr>
        <w:t xml:space="preserve"> (sempre richiedendo i dati all’utente)</w:t>
      </w:r>
    </w:p>
    <w:p w14:paraId="72A87B2A" w14:textId="2791952B" w:rsidR="000E60BC" w:rsidRPr="00F97048" w:rsidRDefault="006368E7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Estrarre le lista dei prodotti contenuti nel database</w:t>
      </w:r>
    </w:p>
    <w:p w14:paraId="7543E003" w14:textId="773EFB04" w:rsidR="006E2140" w:rsidRDefault="006368E7" w:rsidP="006368E7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F97048">
        <w:rPr>
          <w:rFonts w:cstheme="minorHAnsi"/>
          <w:i/>
          <w:iCs/>
          <w:sz w:val="16"/>
          <w:szCs w:val="16"/>
        </w:rPr>
        <w:t>Visualizzare a video (nella console) la lista dei prodotti</w:t>
      </w:r>
    </w:p>
    <w:p w14:paraId="4630CDE6" w14:textId="149B507D" w:rsidR="00182C5F" w:rsidRPr="00F97048" w:rsidRDefault="00182C5F" w:rsidP="006368E7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Se volete usare Entity Framework sarà conteggiato un punto Extra!</w:t>
      </w:r>
    </w:p>
    <w:p w14:paraId="16CCACC4" w14:textId="7DB0A1C5" w:rsidR="00F97048" w:rsidRPr="00F97048" w:rsidRDefault="00F97048" w:rsidP="00F97048">
      <w:pPr>
        <w:rPr>
          <w:rFonts w:cstheme="minorHAnsi"/>
          <w:i/>
          <w:iCs/>
          <w:sz w:val="16"/>
          <w:szCs w:val="16"/>
          <w:lang w:val="it-IT"/>
        </w:rPr>
      </w:pPr>
      <w:r w:rsidRPr="00F97048">
        <w:rPr>
          <w:rFonts w:cstheme="minorHAnsi"/>
          <w:i/>
          <w:iCs/>
          <w:sz w:val="16"/>
          <w:szCs w:val="16"/>
          <w:lang w:val="it-IT"/>
        </w:rPr>
        <w:t>La soluzione deve essere consegnata compressa in un file ZIP insieme alla prova di valutazione.</w:t>
      </w:r>
    </w:p>
    <w:p w14:paraId="021F224F" w14:textId="3FC0B111" w:rsidR="00B03500" w:rsidRPr="00F970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CF6797F" w14:textId="77777777" w:rsidR="00E66EA4" w:rsidRPr="00F97048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889A0B5" w14:textId="5A5B55C6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F97048">
        <w:rPr>
          <w:rFonts w:cstheme="minorHAnsi"/>
          <w:sz w:val="16"/>
          <w:szCs w:val="16"/>
          <w:lang w:val="it-IT"/>
        </w:rPr>
        <w:t xml:space="preserve"> </w:t>
      </w:r>
      <w:r w:rsidR="00DA5C84" w:rsidRPr="00F97048">
        <w:rPr>
          <w:rFonts w:cstheme="minorHAnsi"/>
          <w:sz w:val="16"/>
          <w:szCs w:val="16"/>
          <w:lang w:val="it-IT"/>
        </w:rPr>
        <w:t>[Tot: __/10]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832E2" w14:textId="77777777" w:rsidR="00A63259" w:rsidRDefault="00A63259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E43FDF4" w14:textId="77777777" w:rsidR="00A63259" w:rsidRDefault="00A63259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1A0C8" w14:textId="77777777" w:rsidR="005F030B" w:rsidRDefault="005F0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E4CE5" w14:textId="77C38A14" w:rsidR="00547F36" w:rsidRDefault="002F2AFA">
    <w:pPr>
      <w:pStyle w:val="Footer"/>
      <w:rPr>
        <w:lang w:val="it-IT"/>
      </w:rPr>
    </w:pPr>
    <w:r>
      <w:rPr>
        <w:lang w:val="it-IT"/>
      </w:rPr>
      <w:t xml:space="preserve">Test di valutazione - Modulo </w:t>
    </w:r>
    <w:r w:rsidR="006E5590">
      <w:rPr>
        <w:lang w:val="it-IT"/>
      </w:rPr>
      <w:t>6 – Microsoft Azure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4DFBA" w14:textId="77777777" w:rsidR="005F030B" w:rsidRDefault="005F0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BA4F4" w14:textId="77777777" w:rsidR="00A63259" w:rsidRDefault="00A63259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A752C2D" w14:textId="77777777" w:rsidR="00A63259" w:rsidRDefault="00A63259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173FA" w14:textId="77777777" w:rsidR="005F030B" w:rsidRDefault="005F0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625E2" w14:textId="77777777" w:rsidR="005F030B" w:rsidRDefault="005F03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535AC" w14:textId="77777777" w:rsidR="005F030B" w:rsidRDefault="005F0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67173671"/>
    <w:multiLevelType w:val="multilevel"/>
    <w:tmpl w:val="9A1C8920"/>
    <w:numStyleLink w:val="Answers"/>
  </w:abstractNum>
  <w:abstractNum w:abstractNumId="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70E0"/>
    <w:rsid w:val="0001439C"/>
    <w:rsid w:val="0008558D"/>
    <w:rsid w:val="000B633F"/>
    <w:rsid w:val="000E60BC"/>
    <w:rsid w:val="000F1859"/>
    <w:rsid w:val="00132BA7"/>
    <w:rsid w:val="00135EC2"/>
    <w:rsid w:val="0017381B"/>
    <w:rsid w:val="00182C5F"/>
    <w:rsid w:val="001A3C39"/>
    <w:rsid w:val="001B6AE1"/>
    <w:rsid w:val="001C0245"/>
    <w:rsid w:val="001E6010"/>
    <w:rsid w:val="00201EE0"/>
    <w:rsid w:val="00225A62"/>
    <w:rsid w:val="00230A4D"/>
    <w:rsid w:val="002411CF"/>
    <w:rsid w:val="00261529"/>
    <w:rsid w:val="002733D1"/>
    <w:rsid w:val="002B3168"/>
    <w:rsid w:val="002D2ECE"/>
    <w:rsid w:val="002E4E4E"/>
    <w:rsid w:val="002F2AFA"/>
    <w:rsid w:val="00315CD3"/>
    <w:rsid w:val="003444B6"/>
    <w:rsid w:val="00347AB7"/>
    <w:rsid w:val="00356CAC"/>
    <w:rsid w:val="003A0670"/>
    <w:rsid w:val="003E162F"/>
    <w:rsid w:val="003E30EA"/>
    <w:rsid w:val="004254F0"/>
    <w:rsid w:val="00446E50"/>
    <w:rsid w:val="00457A53"/>
    <w:rsid w:val="00464B0E"/>
    <w:rsid w:val="0046694B"/>
    <w:rsid w:val="0053305A"/>
    <w:rsid w:val="00547F36"/>
    <w:rsid w:val="005645F9"/>
    <w:rsid w:val="005A2070"/>
    <w:rsid w:val="005F030B"/>
    <w:rsid w:val="005F593C"/>
    <w:rsid w:val="00611511"/>
    <w:rsid w:val="006368E7"/>
    <w:rsid w:val="00653A24"/>
    <w:rsid w:val="0066597A"/>
    <w:rsid w:val="006A5B48"/>
    <w:rsid w:val="006B2889"/>
    <w:rsid w:val="006C5A63"/>
    <w:rsid w:val="006E2140"/>
    <w:rsid w:val="006E3EC5"/>
    <w:rsid w:val="006E5590"/>
    <w:rsid w:val="006E7CC3"/>
    <w:rsid w:val="006F4A3F"/>
    <w:rsid w:val="00731D2B"/>
    <w:rsid w:val="0078731A"/>
    <w:rsid w:val="007913B5"/>
    <w:rsid w:val="007C00E4"/>
    <w:rsid w:val="007E3CB3"/>
    <w:rsid w:val="008120C2"/>
    <w:rsid w:val="0084271B"/>
    <w:rsid w:val="008739A2"/>
    <w:rsid w:val="008805E0"/>
    <w:rsid w:val="008815ED"/>
    <w:rsid w:val="008E653D"/>
    <w:rsid w:val="009200E1"/>
    <w:rsid w:val="0092010E"/>
    <w:rsid w:val="00957D96"/>
    <w:rsid w:val="009F6950"/>
    <w:rsid w:val="00A1545F"/>
    <w:rsid w:val="00A360C5"/>
    <w:rsid w:val="00A63259"/>
    <w:rsid w:val="00A87C91"/>
    <w:rsid w:val="00A9761D"/>
    <w:rsid w:val="00B03500"/>
    <w:rsid w:val="00B3538A"/>
    <w:rsid w:val="00B37675"/>
    <w:rsid w:val="00B915D5"/>
    <w:rsid w:val="00BA5730"/>
    <w:rsid w:val="00BC1DFD"/>
    <w:rsid w:val="00C329F9"/>
    <w:rsid w:val="00C4316B"/>
    <w:rsid w:val="00C5069B"/>
    <w:rsid w:val="00C71FAF"/>
    <w:rsid w:val="00C8122C"/>
    <w:rsid w:val="00CA3B5B"/>
    <w:rsid w:val="00CB67A9"/>
    <w:rsid w:val="00CC050D"/>
    <w:rsid w:val="00CE3BE3"/>
    <w:rsid w:val="00D112EC"/>
    <w:rsid w:val="00D20C89"/>
    <w:rsid w:val="00D26666"/>
    <w:rsid w:val="00D36678"/>
    <w:rsid w:val="00D40B1D"/>
    <w:rsid w:val="00DA34E6"/>
    <w:rsid w:val="00DA5C84"/>
    <w:rsid w:val="00DB2AFE"/>
    <w:rsid w:val="00DB470B"/>
    <w:rsid w:val="00DD4E42"/>
    <w:rsid w:val="00E0358B"/>
    <w:rsid w:val="00E04A03"/>
    <w:rsid w:val="00E4127D"/>
    <w:rsid w:val="00E66EA4"/>
    <w:rsid w:val="00E7015D"/>
    <w:rsid w:val="00E94E57"/>
    <w:rsid w:val="00E9581E"/>
    <w:rsid w:val="00EC036B"/>
    <w:rsid w:val="00ED5A4F"/>
    <w:rsid w:val="00EE45C7"/>
    <w:rsid w:val="00EF09E7"/>
    <w:rsid w:val="00EF68B0"/>
    <w:rsid w:val="00F60AF1"/>
    <w:rsid w:val="00F97048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1</TotalTime>
  <Pages>3</Pages>
  <Words>1200</Words>
  <Characters>6650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Serena Cusinato (c)</cp:lastModifiedBy>
  <cp:revision>2</cp:revision>
  <cp:lastPrinted>2004-01-22T16:32:00Z</cp:lastPrinted>
  <dcterms:created xsi:type="dcterms:W3CDTF">2020-12-15T12:46:00Z</dcterms:created>
  <dcterms:modified xsi:type="dcterms:W3CDTF">2020-12-15T12:46:00Z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2020-12-15T08:33:29Z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f7d69417-921c-462e-9fbd-c820a7277c7d</vt:lpwstr>
  </property>
  <property fmtid="{D5CDD505-2E9C-101B-9397-08002B2CF9AE}" pid="21" name="MSIP_Label_5fae8262-b78e-4366-8929-a5d6aac95320_ContentBits">
    <vt:lpwstr>0</vt:lpwstr>
  </property>
</Properties>
</file>